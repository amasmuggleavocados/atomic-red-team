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BB" w:rsidRDefault="00BA45BB">
      <w:bookmarkStart w:id="0" w:name="_GoBack"/>
      <w:bookmarkEnd w:id="0"/>
    </w:p>
    <w:sectPr w:rsidR="00BA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E3"/>
    <w:rsid w:val="003F270F"/>
    <w:rsid w:val="00BA45BB"/>
    <w:rsid w:val="00E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7383-529B-4F14-AB3F-3A94AE2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amasmuggleavocados/atomic-red-team/blob/remotetemplatecodeexec/atomics/T1204.002/src/MacroEnabledTemplate.dotm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MacroEnabledTemplate.dotm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Cantu</dc:creator>
  <cp:keywords/>
  <dc:description/>
  <cp:lastModifiedBy>Carrie Cantu</cp:lastModifiedBy>
  <cp:revision>2</cp:revision>
  <dcterms:created xsi:type="dcterms:W3CDTF">2020-12-02T14:29:00Z</dcterms:created>
  <dcterms:modified xsi:type="dcterms:W3CDTF">2020-12-02T14:47:00Z</dcterms:modified>
</cp:coreProperties>
</file>